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446779">
      <w:pPr>
        <w:pStyle w:val="Ttulo"/>
      </w:pPr>
      <w:r>
        <w:t>AGS</w:t>
      </w:r>
    </w:p>
    <w:p w:rsidR="00685AA7" w:rsidRDefault="001B2086">
      <w:pPr>
        <w:pStyle w:val="Ttulo"/>
      </w:pPr>
      <w:fldSimple w:instr=" TITLE  \* MERGEFORMAT ">
        <w:r w:rsidR="00FB2E18">
          <w:t>Vision</w:t>
        </w:r>
      </w:fldSimple>
    </w:p>
    <w:p w:rsidR="00685AA7" w:rsidRPr="001E5B86" w:rsidRDefault="00685AA7">
      <w:pPr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1E5B86">
        <w:rPr>
          <w:rFonts w:ascii="Times New Roman" w:hAnsi="Times New Roman"/>
          <w:szCs w:val="24"/>
        </w:rPr>
        <w:t>Introdu</w:t>
      </w:r>
      <w:bookmarkEnd w:id="0"/>
      <w:bookmarkEnd w:id="1"/>
      <w:bookmarkEnd w:id="2"/>
      <w:bookmarkEnd w:id="3"/>
      <w:r w:rsidR="001E5B86">
        <w:rPr>
          <w:rFonts w:ascii="Times New Roman" w:hAnsi="Times New Roman"/>
          <w:szCs w:val="24"/>
        </w:rPr>
        <w:t>ção</w:t>
      </w:r>
    </w:p>
    <w:p w:rsidR="00446779" w:rsidRPr="00453970" w:rsidRDefault="00446779" w:rsidP="00446779">
      <w:pPr>
        <w:ind w:left="720"/>
        <w:rPr>
          <w:sz w:val="24"/>
          <w:szCs w:val="24"/>
          <w:lang w:val="pt-BR"/>
        </w:rPr>
      </w:pPr>
      <w:r w:rsidRPr="00453970">
        <w:rPr>
          <w:sz w:val="24"/>
          <w:szCs w:val="24"/>
          <w:lang w:val="pt-BR"/>
        </w:rPr>
        <w:t>Tara-se de um Sistema para controle de serviços de manutenção em informática.</w:t>
      </w:r>
    </w:p>
    <w:p w:rsidR="00B14513" w:rsidRPr="00453970" w:rsidRDefault="00B14513" w:rsidP="00446779">
      <w:pPr>
        <w:ind w:left="720"/>
        <w:rPr>
          <w:sz w:val="24"/>
          <w:szCs w:val="24"/>
          <w:lang w:val="pt-BR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6" w:name="_Toc512930906"/>
      <w:bookmarkStart w:id="7" w:name="_Toc20715755"/>
      <w:r w:rsidRPr="001E5B86">
        <w:rPr>
          <w:rFonts w:ascii="Times New Roman" w:hAnsi="Times New Roman"/>
          <w:szCs w:val="24"/>
        </w:rPr>
        <w:t>Posi</w:t>
      </w:r>
      <w:bookmarkEnd w:id="4"/>
      <w:bookmarkEnd w:id="5"/>
      <w:bookmarkEnd w:id="6"/>
      <w:bookmarkEnd w:id="7"/>
      <w:r w:rsidR="001E5B86">
        <w:rPr>
          <w:rFonts w:ascii="Times New Roman" w:hAnsi="Times New Roman"/>
          <w:szCs w:val="24"/>
        </w:rPr>
        <w:t>cionamento</w:t>
      </w:r>
    </w:p>
    <w:p w:rsidR="00685AA7" w:rsidRPr="00453970" w:rsidRDefault="00446779" w:rsidP="00446779">
      <w:pPr>
        <w:ind w:left="720"/>
        <w:rPr>
          <w:sz w:val="24"/>
          <w:szCs w:val="24"/>
          <w:lang w:val="pt-BR"/>
        </w:rPr>
      </w:pPr>
      <w:r w:rsidRPr="00453970">
        <w:rPr>
          <w:sz w:val="24"/>
          <w:szCs w:val="24"/>
          <w:lang w:val="pt-BR"/>
        </w:rPr>
        <w:t>Tornar prático, fácil e ágil a utilização do sistema.</w:t>
      </w:r>
    </w:p>
    <w:p w:rsidR="00B14513" w:rsidRPr="00453970" w:rsidRDefault="00B14513" w:rsidP="00446779">
      <w:pPr>
        <w:ind w:left="720"/>
        <w:rPr>
          <w:sz w:val="24"/>
          <w:szCs w:val="24"/>
          <w:lang w:val="pt-BR"/>
        </w:rPr>
      </w:pPr>
    </w:p>
    <w:p w:rsidR="00685AA7" w:rsidRPr="00B14513" w:rsidRDefault="00B14513" w:rsidP="00B14513">
      <w:pPr>
        <w:pStyle w:val="Ttulo2"/>
        <w:rPr>
          <w:rFonts w:ascii="Times New Roman" w:hAnsi="Times New Roman"/>
          <w:sz w:val="24"/>
          <w:szCs w:val="24"/>
        </w:rPr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rFonts w:ascii="Times New Roman" w:hAnsi="Times New Roman"/>
          <w:sz w:val="24"/>
          <w:szCs w:val="24"/>
        </w:rPr>
        <w:t>Declaração do problema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5397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46779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Dificuldade de </w:t>
            </w:r>
            <w:r w:rsidR="004737B8" w:rsidRPr="00453970">
              <w:rPr>
                <w:rFonts w:ascii="Times New Roman" w:hAnsi="Times New Roman"/>
                <w:sz w:val="24"/>
                <w:szCs w:val="24"/>
                <w:lang w:val="pt-BR"/>
              </w:rPr>
              <w:t>controlar as Ordens de Serviços</w:t>
            </w:r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Informação concreta ao cliente</w:t>
            </w:r>
            <w:r w:rsidR="00CD1890" w:rsidRPr="001E5B86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Demora no atendimento</w:t>
            </w:r>
          </w:p>
        </w:tc>
      </w:tr>
      <w:tr w:rsidR="00685AA7" w:rsidRPr="0045397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Busca rápida e precisa às informações necessárias</w:t>
            </w:r>
          </w:p>
        </w:tc>
      </w:tr>
    </w:tbl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1E5B86">
        <w:rPr>
          <w:rFonts w:ascii="Times New Roman" w:hAnsi="Times New Roman"/>
          <w:sz w:val="24"/>
          <w:szCs w:val="24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1E5B8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INFOSERVICE</w:t>
            </w:r>
          </w:p>
        </w:tc>
      </w:tr>
      <w:tr w:rsidR="00685AA7" w:rsidRPr="00453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Fundamental à continuação da operação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 xml:space="preserve"> AGS</w:t>
            </w:r>
          </w:p>
        </w:tc>
      </w:tr>
      <w:tr w:rsidR="00685AA7" w:rsidRPr="00453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Permite agilidade e organização à prestadora de serviço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Manutenção simples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Bastante conhecido no mercado</w:t>
            </w:r>
          </w:p>
        </w:tc>
      </w:tr>
    </w:tbl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1E5B86">
        <w:rPr>
          <w:rFonts w:ascii="Times New Roman" w:hAnsi="Times New Roman"/>
          <w:szCs w:val="24"/>
        </w:rPr>
        <w:lastRenderedPageBreak/>
        <w:t>Stakeholder Descriptions</w:t>
      </w:r>
      <w:bookmarkEnd w:id="18"/>
      <w:bookmarkEnd w:id="19"/>
      <w:bookmarkEnd w:id="20"/>
      <w:bookmarkEnd w:id="21"/>
    </w:p>
    <w:p w:rsidR="00685AA7" w:rsidRPr="001E5B86" w:rsidRDefault="00685AA7" w:rsidP="00D4489B">
      <w:pPr>
        <w:pStyle w:val="Ttulo2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Stakeholder Summary</w:t>
      </w:r>
    </w:p>
    <w:p w:rsidR="002B3F04" w:rsidRPr="001E5B86" w:rsidRDefault="002B3F04" w:rsidP="002B3F04">
      <w:pPr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1384"/>
        <w:gridCol w:w="2410"/>
        <w:gridCol w:w="3685"/>
      </w:tblGrid>
      <w:tr w:rsidR="00035B7E" w:rsidRPr="001E5B86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Nome</w:t>
            </w:r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Descrição</w:t>
            </w:r>
          </w:p>
        </w:tc>
        <w:tc>
          <w:tcPr>
            <w:tcW w:w="3685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Responsabilidade</w:t>
            </w:r>
          </w:p>
        </w:tc>
      </w:tr>
      <w:tr w:rsidR="00035B7E" w:rsidRPr="00453970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Cliente</w:t>
            </w: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Recepção</w:t>
            </w: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Técnico</w:t>
            </w:r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453970" w:rsidRDefault="00035B7E" w:rsidP="00125C90">
            <w:pPr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Busca informação para manutenção de equipamento danificado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Contato inicial ao cliente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Contato direto à </w:t>
            </w:r>
            <w:r w:rsidR="00125C90" w:rsidRPr="00453970">
              <w:rPr>
                <w:sz w:val="24"/>
                <w:szCs w:val="24"/>
                <w:lang w:val="pt-BR"/>
              </w:rPr>
              <w:t>recepção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685" w:type="dxa"/>
          </w:tcPr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Relatar situação do equipamento.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Encaminhar equipamento ao setor de orçamento.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Efetuar orçamento, caso aprovado, executar serviço.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:rsidR="002B3F04" w:rsidRPr="00453970" w:rsidRDefault="002B3F04" w:rsidP="002B3F04">
      <w:pPr>
        <w:rPr>
          <w:sz w:val="24"/>
          <w:szCs w:val="24"/>
          <w:lang w:val="pt-BR"/>
        </w:rPr>
      </w:pPr>
    </w:p>
    <w:p w:rsidR="00685AA7" w:rsidRPr="00453970" w:rsidRDefault="00685AA7" w:rsidP="00D4489B">
      <w:pPr>
        <w:pStyle w:val="Corpodetexto"/>
        <w:ind w:left="0"/>
        <w:rPr>
          <w:sz w:val="24"/>
          <w:szCs w:val="24"/>
          <w:lang w:val="pt-BR"/>
        </w:rPr>
      </w:pPr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 w:rsidRPr="001E5B86">
        <w:rPr>
          <w:rFonts w:ascii="Times New Roman" w:hAnsi="Times New Roman"/>
          <w:sz w:val="24"/>
          <w:szCs w:val="24"/>
        </w:rP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p w:rsidR="00035B7E" w:rsidRPr="00453970" w:rsidRDefault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Atualmente a empresa conta apenas com uma recepcionista e um técnico.</w:t>
      </w:r>
    </w:p>
    <w:p w:rsidR="00035B7E" w:rsidRPr="00453970" w:rsidRDefault="00035B7E" w:rsidP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Os orçamentos nunca passarão do prazo de 03 dias úteis.</w:t>
      </w:r>
    </w:p>
    <w:p w:rsidR="00035B7E" w:rsidRPr="00453970" w:rsidRDefault="00035B7E" w:rsidP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Não desejamos trabalhar em plataforma diferente de Windows.</w:t>
      </w:r>
    </w:p>
    <w:p w:rsidR="00125C90" w:rsidRPr="00453970" w:rsidRDefault="00125C90" w:rsidP="00125C90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 xml:space="preserve">Não há nenhuma aplicação em uso no momento que cause alguma interferência ao novo projeto. </w:t>
      </w:r>
    </w:p>
    <w:p w:rsidR="00685AA7" w:rsidRPr="00453970" w:rsidRDefault="00685AA7">
      <w:pPr>
        <w:pStyle w:val="InfoBlue"/>
        <w:rPr>
          <w:rFonts w:ascii="Times New Roman" w:hAnsi="Times New Roman"/>
          <w:sz w:val="24"/>
          <w:szCs w:val="24"/>
          <w:lang w:val="pt-BR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 w:rsidRPr="001E5B86">
        <w:rPr>
          <w:rFonts w:ascii="Times New Roman" w:hAnsi="Times New Roman"/>
          <w:szCs w:val="24"/>
        </w:rPr>
        <w:t>Product Overview</w:t>
      </w:r>
      <w:bookmarkEnd w:id="31"/>
      <w:bookmarkEnd w:id="32"/>
      <w:bookmarkEnd w:id="33"/>
      <w:bookmarkEnd w:id="34"/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35" w:name="_Toc452813588"/>
      <w:bookmarkStart w:id="36" w:name="_Toc512930913"/>
      <w:bookmarkStart w:id="37" w:name="_Toc20715763"/>
      <w:r w:rsidRPr="001E5B86">
        <w:rPr>
          <w:rFonts w:ascii="Times New Roman" w:hAnsi="Times New Roman"/>
          <w:sz w:val="24"/>
          <w:szCs w:val="24"/>
        </w:rPr>
        <w:t>Needs</w:t>
      </w:r>
      <w:bookmarkEnd w:id="35"/>
      <w:bookmarkEnd w:id="36"/>
      <w:r w:rsidRPr="001E5B86">
        <w:rPr>
          <w:rFonts w:ascii="Times New Roman" w:hAnsi="Times New Roman"/>
          <w:sz w:val="24"/>
          <w:szCs w:val="24"/>
        </w:rPr>
        <w:t xml:space="preserve"> and Features</w:t>
      </w:r>
      <w:bookmarkEnd w:id="37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559"/>
        <w:gridCol w:w="2410"/>
        <w:gridCol w:w="2551"/>
      </w:tblGrid>
      <w:tr w:rsidR="00685AA7" w:rsidRPr="001E5B86" w:rsidTr="00B14513">
        <w:tc>
          <w:tcPr>
            <w:tcW w:w="2093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Need</w:t>
            </w:r>
          </w:p>
        </w:tc>
        <w:tc>
          <w:tcPr>
            <w:tcW w:w="1559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551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685AA7" w:rsidRPr="001E5B86" w:rsidTr="00B14513">
        <w:tc>
          <w:tcPr>
            <w:tcW w:w="2093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Cadastro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Relatórios</w:t>
            </w:r>
          </w:p>
        </w:tc>
        <w:tc>
          <w:tcPr>
            <w:tcW w:w="1559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BAIXA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MÉDIA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</w:tc>
        <w:tc>
          <w:tcPr>
            <w:tcW w:w="2410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Cadastro de client</w:t>
            </w:r>
            <w:r w:rsidR="00B111DD" w:rsidRPr="001E5B86">
              <w:rPr>
                <w:sz w:val="24"/>
                <w:szCs w:val="24"/>
              </w:rPr>
              <w:t>e</w:t>
            </w:r>
            <w:r w:rsidRPr="001E5B86">
              <w:rPr>
                <w:sz w:val="24"/>
                <w:szCs w:val="24"/>
              </w:rPr>
              <w:t>s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Cadastro de serviços</w:t>
            </w:r>
          </w:p>
          <w:p w:rsidR="00B111DD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Financeiro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Técnico</w:t>
            </w:r>
          </w:p>
        </w:tc>
        <w:tc>
          <w:tcPr>
            <w:tcW w:w="2551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Versão 2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Versão 1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Versão 3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Versão 1</w:t>
            </w:r>
          </w:p>
        </w:tc>
      </w:tr>
    </w:tbl>
    <w:p w:rsidR="00685AA7" w:rsidRPr="001E5B86" w:rsidRDefault="00685AA7">
      <w:pPr>
        <w:pStyle w:val="Corpodetexto"/>
        <w:rPr>
          <w:sz w:val="24"/>
          <w:szCs w:val="24"/>
        </w:rPr>
      </w:pPr>
    </w:p>
    <w:p w:rsidR="001E5B86" w:rsidRPr="001E5B86" w:rsidRDefault="001E5B86">
      <w:pPr>
        <w:pStyle w:val="Corpodetexto"/>
        <w:rPr>
          <w:sz w:val="24"/>
          <w:szCs w:val="24"/>
        </w:rPr>
      </w:pPr>
    </w:p>
    <w:p w:rsidR="001E5B86" w:rsidRPr="001E5B86" w:rsidRDefault="001E5B86" w:rsidP="00334767">
      <w:pPr>
        <w:pStyle w:val="Corpodetexto"/>
        <w:ind w:left="0"/>
        <w:rPr>
          <w:sz w:val="24"/>
          <w:szCs w:val="24"/>
        </w:rPr>
      </w:pPr>
    </w:p>
    <w:p w:rsidR="0060147C" w:rsidRPr="00334767" w:rsidRDefault="00685AA7" w:rsidP="00334767">
      <w:pPr>
        <w:pStyle w:val="Ttulo1"/>
        <w:rPr>
          <w:rFonts w:ascii="Times New Roman" w:hAnsi="Times New Roman"/>
          <w:szCs w:val="24"/>
        </w:rPr>
      </w:pPr>
      <w:bookmarkStart w:id="38" w:name="_Toc436203408"/>
      <w:bookmarkStart w:id="39" w:name="_Toc452813602"/>
      <w:bookmarkStart w:id="40" w:name="_Toc512930919"/>
      <w:bookmarkStart w:id="41" w:name="_Toc20715765"/>
      <w:r w:rsidRPr="001E5B86">
        <w:rPr>
          <w:rFonts w:ascii="Times New Roman" w:hAnsi="Times New Roman"/>
          <w:szCs w:val="24"/>
        </w:rPr>
        <w:lastRenderedPageBreak/>
        <w:t>Other Product Requirements</w:t>
      </w:r>
      <w:bookmarkEnd w:id="38"/>
      <w:bookmarkEnd w:id="39"/>
      <w:bookmarkEnd w:id="40"/>
      <w:bookmarkEnd w:id="41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[At a high level, list applicable standards, hardware, or platform requirements; performance requirements; and environmental requirements.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quality ranges for performance, robustness, fault tolerance, usability, and similar characteristics that are not captured in the Feature Set.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bookmarkStart w:id="42" w:name="_Toc436203413"/>
      <w:bookmarkStart w:id="43" w:name="_Toc452813607"/>
      <w:r w:rsidRPr="001E5B86">
        <w:rPr>
          <w:rFonts w:ascii="Times New Roman" w:hAnsi="Times New Roman"/>
          <w:sz w:val="24"/>
          <w:szCs w:val="24"/>
        </w:rPr>
        <w:t xml:space="preserve">Note any design constraints, external constraints, </w:t>
      </w:r>
      <w:r w:rsidR="00816C1B" w:rsidRPr="001E5B86">
        <w:rPr>
          <w:rFonts w:ascii="Times New Roman" w:hAnsi="Times New Roman"/>
          <w:sz w:val="24"/>
          <w:szCs w:val="24"/>
        </w:rPr>
        <w:t xml:space="preserve">assumptions or other dependencies that, if changed, will alter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 xml:space="preserve">Vision </w:t>
      </w:r>
      <w:r w:rsidR="00816C1B" w:rsidRPr="001E5B86">
        <w:rPr>
          <w:rFonts w:ascii="Times New Roman" w:hAnsi="Times New Roman"/>
          <w:sz w:val="24"/>
          <w:szCs w:val="24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>Vision</w:t>
      </w:r>
      <w:r w:rsidR="00816C1B" w:rsidRPr="001E5B86">
        <w:rPr>
          <w:rFonts w:ascii="Times New Roman" w:hAnsi="Times New Roman"/>
          <w:sz w:val="24"/>
          <w:szCs w:val="24"/>
        </w:rPr>
        <w:t xml:space="preserve"> document will need to change.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any specific documentation requirements, including user manuals, online help, installation, labeling, and packaging requirements.</w:t>
      </w:r>
    </w:p>
    <w:p w:rsidR="00816C1B" w:rsidRPr="001E5B86" w:rsidRDefault="00685AA7" w:rsidP="00816C1B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559"/>
        <w:gridCol w:w="2410"/>
      </w:tblGrid>
      <w:tr w:rsidR="002B4085" w:rsidRPr="001E5B86" w:rsidTr="00D36918">
        <w:tc>
          <w:tcPr>
            <w:tcW w:w="3936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1559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2B4085" w:rsidRPr="00453970" w:rsidTr="00D36918">
        <w:tc>
          <w:tcPr>
            <w:tcW w:w="3936" w:type="dxa"/>
          </w:tcPr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Manual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334767" w:rsidRPr="00453970" w:rsidRDefault="00334767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Treinamento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Temperatura não superior a 32° C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Windows 7 ultimate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4E0870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03 </w:t>
            </w:r>
            <w:r w:rsidR="00D36918" w:rsidRPr="00453970">
              <w:rPr>
                <w:sz w:val="24"/>
                <w:szCs w:val="24"/>
                <w:lang w:val="pt-BR"/>
              </w:rPr>
              <w:t>Computador HP All in One Pavilion Touch 23-F200BR com Intel® Core™ i5-3330S, Windows 8, 8GB, 1TB, Gravador de DVD, NVIDIA GeForce e Tela Touch 23</w:t>
            </w:r>
          </w:p>
          <w:p w:rsidR="002B4085" w:rsidRPr="00453970" w:rsidRDefault="002B4085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559" w:type="dxa"/>
          </w:tcPr>
          <w:p w:rsidR="00D6632A" w:rsidRDefault="00334767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</w:t>
            </w: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</w:t>
            </w: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</w:t>
            </w: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4E08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</w:t>
            </w: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  <w:p w:rsidR="004E0870" w:rsidRPr="001E5B86" w:rsidRDefault="004E0870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34767" w:rsidRPr="00453970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Versão 3</w:t>
            </w:r>
          </w:p>
          <w:p w:rsidR="00334767" w:rsidRPr="00453970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Versão 3</w:t>
            </w: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Versão 3</w:t>
            </w: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36918" w:rsidRPr="00453970" w:rsidRDefault="00D36918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Vers</w:t>
            </w:r>
            <w:r w:rsidR="004E0870" w:rsidRPr="00453970">
              <w:rPr>
                <w:sz w:val="24"/>
                <w:szCs w:val="24"/>
                <w:lang w:val="pt-BR"/>
              </w:rPr>
              <w:t>ão 2</w:t>
            </w:r>
          </w:p>
          <w:p w:rsidR="004E0870" w:rsidRPr="00453970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4E0870" w:rsidRPr="004539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           </w:t>
            </w:r>
            <w:r w:rsidR="004E0870" w:rsidRPr="00453970">
              <w:rPr>
                <w:sz w:val="24"/>
                <w:szCs w:val="24"/>
                <w:lang w:val="pt-BR"/>
              </w:rPr>
              <w:t>Versão 1</w:t>
            </w:r>
          </w:p>
          <w:p w:rsidR="004E0870" w:rsidRPr="00453970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</w:tc>
      </w:tr>
    </w:tbl>
    <w:p w:rsidR="002B4085" w:rsidRPr="00453970" w:rsidRDefault="002B4085" w:rsidP="00816C1B">
      <w:pPr>
        <w:pStyle w:val="Corpodetexto"/>
        <w:ind w:left="0"/>
        <w:rPr>
          <w:sz w:val="24"/>
          <w:szCs w:val="24"/>
          <w:lang w:val="pt-BR"/>
        </w:rPr>
      </w:pPr>
    </w:p>
    <w:p w:rsidR="00FB2E18" w:rsidRPr="00453970" w:rsidRDefault="00453970" w:rsidP="00816C1B">
      <w:pPr>
        <w:pStyle w:val="Corpodetexto"/>
        <w:ind w:left="0"/>
        <w:rPr>
          <w:sz w:val="24"/>
          <w:szCs w:val="24"/>
          <w:lang w:val="pt-BR"/>
        </w:rPr>
      </w:pPr>
      <w:hyperlink r:id="rId7" w:history="1">
        <w:r w:rsidRPr="00286D4E">
          <w:rPr>
            <w:rStyle w:val="Hyperlink"/>
            <w:sz w:val="24"/>
            <w:szCs w:val="24"/>
            <w:lang w:val="pt-BR"/>
          </w:rPr>
          <w:t>http://epf.eclipse.org/wikis/openup/</w:t>
        </w:r>
      </w:hyperlink>
      <w:r>
        <w:rPr>
          <w:sz w:val="24"/>
          <w:szCs w:val="24"/>
          <w:lang w:val="pt-BR"/>
        </w:rPr>
        <w:t xml:space="preserve"> </w:t>
      </w:r>
      <w:bookmarkStart w:id="44" w:name="_GoBack"/>
      <w:bookmarkEnd w:id="44"/>
    </w:p>
    <w:sectPr w:rsidR="00FB2E18" w:rsidRPr="0045397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2F4" w:rsidRDefault="009622F4">
      <w:pPr>
        <w:spacing w:line="240" w:lineRule="auto"/>
      </w:pPr>
      <w:r>
        <w:separator/>
      </w:r>
    </w:p>
  </w:endnote>
  <w:endnote w:type="continuationSeparator" w:id="0">
    <w:p w:rsidR="009622F4" w:rsidRDefault="00962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B2E1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397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397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2F4" w:rsidRDefault="009622F4">
      <w:pPr>
        <w:spacing w:line="240" w:lineRule="auto"/>
      </w:pPr>
      <w:r>
        <w:separator/>
      </w:r>
    </w:p>
  </w:footnote>
  <w:footnote w:type="continuationSeparator" w:id="0">
    <w:p w:rsidR="009622F4" w:rsidRDefault="00962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46779">
          <w:r>
            <w:rPr>
              <w:b/>
            </w:rPr>
            <w:t>AGS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B2086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446779">
          <w:r>
            <w:t xml:space="preserve">  Date: 03/04/2014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035B7E"/>
    <w:rsid w:val="00125C90"/>
    <w:rsid w:val="0019590E"/>
    <w:rsid w:val="001B2086"/>
    <w:rsid w:val="001E5B86"/>
    <w:rsid w:val="002B3F04"/>
    <w:rsid w:val="002B4085"/>
    <w:rsid w:val="002F2A0D"/>
    <w:rsid w:val="0032124A"/>
    <w:rsid w:val="00334767"/>
    <w:rsid w:val="00375A4A"/>
    <w:rsid w:val="003F775C"/>
    <w:rsid w:val="00446779"/>
    <w:rsid w:val="00453970"/>
    <w:rsid w:val="004737B8"/>
    <w:rsid w:val="004E0870"/>
    <w:rsid w:val="0052614A"/>
    <w:rsid w:val="0060147C"/>
    <w:rsid w:val="00685AA7"/>
    <w:rsid w:val="00692F59"/>
    <w:rsid w:val="007364CA"/>
    <w:rsid w:val="00816C1B"/>
    <w:rsid w:val="009622F4"/>
    <w:rsid w:val="00AE4979"/>
    <w:rsid w:val="00B111DD"/>
    <w:rsid w:val="00B14513"/>
    <w:rsid w:val="00B16F22"/>
    <w:rsid w:val="00BF5DC2"/>
    <w:rsid w:val="00CD1890"/>
    <w:rsid w:val="00D36918"/>
    <w:rsid w:val="00D4489B"/>
    <w:rsid w:val="00D6632A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97462D8-3F6A-419F-B1E1-8BA3B1C2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035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170</TotalTime>
  <Pages>3</Pages>
  <Words>470</Words>
  <Characters>2543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Aurélio Santana</cp:lastModifiedBy>
  <cp:revision>6</cp:revision>
  <cp:lastPrinted>2001-03-15T17:26:00Z</cp:lastPrinted>
  <dcterms:created xsi:type="dcterms:W3CDTF">2014-02-21T14:31:00Z</dcterms:created>
  <dcterms:modified xsi:type="dcterms:W3CDTF">2014-07-09T13:58:00Z</dcterms:modified>
</cp:coreProperties>
</file>